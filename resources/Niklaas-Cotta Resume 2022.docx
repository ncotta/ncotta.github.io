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B35FC" w14:textId="2CD302D2" w:rsidR="00816216" w:rsidRPr="00564D1D" w:rsidRDefault="008D0DE4" w:rsidP="003478F8">
      <w:pPr>
        <w:pStyle w:val="Title"/>
        <w:rPr>
          <w:sz w:val="24"/>
          <w:szCs w:val="24"/>
        </w:rPr>
      </w:pPr>
      <w:r w:rsidRPr="00375142">
        <w:rPr>
          <w:sz w:val="34"/>
          <w:szCs w:val="34"/>
        </w:rPr>
        <w:t>Niklaas Cotta</w:t>
      </w:r>
      <w:r w:rsidR="00564D1D" w:rsidRPr="0074700A">
        <w:rPr>
          <w:sz w:val="40"/>
          <w:szCs w:val="14"/>
        </w:rPr>
        <w:t xml:space="preserve">                     </w:t>
      </w:r>
      <w:r w:rsidR="008E2DD0">
        <w:rPr>
          <w:sz w:val="40"/>
          <w:szCs w:val="14"/>
        </w:rPr>
        <w:t xml:space="preserve">        </w:t>
      </w:r>
      <w:r w:rsidR="00564D1D" w:rsidRPr="0074700A">
        <w:rPr>
          <w:sz w:val="40"/>
          <w:szCs w:val="14"/>
        </w:rPr>
        <w:t xml:space="preserve">         </w:t>
      </w:r>
      <w:r w:rsidR="001E4ED2" w:rsidRPr="0074700A">
        <w:rPr>
          <w:sz w:val="40"/>
          <w:szCs w:val="14"/>
        </w:rPr>
        <w:t xml:space="preserve">       </w:t>
      </w:r>
      <w:r w:rsidR="00116EE0">
        <w:rPr>
          <w:sz w:val="40"/>
          <w:szCs w:val="14"/>
        </w:rPr>
        <w:t xml:space="preserve">    </w:t>
      </w:r>
      <w:r w:rsidR="001E4ED2" w:rsidRPr="001E4ED2">
        <w:rPr>
          <w:sz w:val="22"/>
        </w:rPr>
        <w:t>(423) 508 - 4866 | nikcotta@gmail.com</w:t>
      </w:r>
    </w:p>
    <w:p w14:paraId="2832ECEC" w14:textId="5218A541" w:rsidR="00141A4C" w:rsidRPr="00D70E5B" w:rsidRDefault="001E4ED2" w:rsidP="003478F8">
      <w:pPr>
        <w:jc w:val="center"/>
        <w:rPr>
          <w:sz w:val="21"/>
          <w:szCs w:val="21"/>
        </w:rPr>
      </w:pPr>
      <w:r w:rsidRPr="003172C9">
        <w:rPr>
          <w:b/>
          <w:bCs/>
          <w:sz w:val="21"/>
          <w:szCs w:val="21"/>
        </w:rPr>
        <w:t>GitHub:</w:t>
      </w:r>
      <w:r w:rsidRPr="003172C9">
        <w:rPr>
          <w:sz w:val="21"/>
          <w:szCs w:val="21"/>
        </w:rPr>
        <w:t xml:space="preserve"> </w:t>
      </w:r>
      <w:hyperlink r:id="rId8" w:history="1">
        <w:r w:rsidR="00D317CA" w:rsidRPr="003172C9">
          <w:rPr>
            <w:rStyle w:val="Hyperlink"/>
            <w:sz w:val="21"/>
            <w:szCs w:val="21"/>
          </w:rPr>
          <w:t>github.com/</w:t>
        </w:r>
        <w:proofErr w:type="spellStart"/>
        <w:r w:rsidR="006C4F51">
          <w:rPr>
            <w:rStyle w:val="Hyperlink"/>
            <w:sz w:val="21"/>
            <w:szCs w:val="21"/>
          </w:rPr>
          <w:t>ncotta</w:t>
        </w:r>
        <w:proofErr w:type="spellEnd"/>
      </w:hyperlink>
      <w:r w:rsidRPr="003172C9">
        <w:rPr>
          <w:sz w:val="21"/>
          <w:szCs w:val="21"/>
        </w:rPr>
        <w:t xml:space="preserve"> </w:t>
      </w:r>
      <w:r w:rsidRPr="003172C9">
        <w:rPr>
          <w:b/>
          <w:bCs/>
          <w:sz w:val="21"/>
          <w:szCs w:val="21"/>
        </w:rPr>
        <w:t>| LinkedIn:</w:t>
      </w:r>
      <w:r w:rsidRPr="003172C9">
        <w:rPr>
          <w:sz w:val="21"/>
          <w:szCs w:val="21"/>
        </w:rPr>
        <w:t xml:space="preserve"> </w:t>
      </w:r>
      <w:hyperlink r:id="rId9" w:history="1">
        <w:r w:rsidRPr="003172C9">
          <w:rPr>
            <w:rStyle w:val="Hyperlink"/>
            <w:sz w:val="21"/>
            <w:szCs w:val="21"/>
          </w:rPr>
          <w:t>linkedin.com/in/niklaas-cotta/</w:t>
        </w:r>
      </w:hyperlink>
      <w:r w:rsidR="00F74051">
        <w:rPr>
          <w:sz w:val="21"/>
          <w:szCs w:val="21"/>
        </w:rPr>
        <w:br/>
      </w:r>
      <w:r w:rsidR="00391D21">
        <w:rPr>
          <w:b/>
          <w:bCs/>
          <w:sz w:val="21"/>
          <w:szCs w:val="21"/>
        </w:rPr>
        <w:t xml:space="preserve">Website: </w:t>
      </w:r>
      <w:hyperlink r:id="rId10" w:history="1">
        <w:r w:rsidR="00BC5F45">
          <w:rPr>
            <w:rStyle w:val="Hyperlink"/>
            <w:sz w:val="21"/>
            <w:szCs w:val="21"/>
          </w:rPr>
          <w:t>ncotta</w:t>
        </w:r>
        <w:r w:rsidR="00D70E5B" w:rsidRPr="00211546">
          <w:rPr>
            <w:rStyle w:val="Hyperlink"/>
            <w:sz w:val="21"/>
            <w:szCs w:val="21"/>
          </w:rPr>
          <w:t>.github.io</w:t>
        </w:r>
      </w:hyperlink>
    </w:p>
    <w:p w14:paraId="2642C616" w14:textId="22CCEA94" w:rsidR="00F0186E" w:rsidRPr="001D0C51" w:rsidRDefault="00F0186E" w:rsidP="003478F8">
      <w:pPr>
        <w:pStyle w:val="Heading1"/>
        <w:rPr>
          <w:rFonts w:asciiTheme="minorHAnsi" w:eastAsiaTheme="minorEastAsia" w:hAnsiTheme="minorHAnsi" w:cstheme="minorBidi"/>
          <w:b w:val="0"/>
          <w:color w:val="404040" w:themeColor="text1" w:themeTint="BF"/>
          <w:sz w:val="24"/>
          <w:szCs w:val="24"/>
        </w:rPr>
      </w:pPr>
      <w:r w:rsidRPr="001D0C51">
        <w:rPr>
          <w:sz w:val="24"/>
          <w:szCs w:val="24"/>
        </w:rPr>
        <w:t>About Me</w:t>
      </w:r>
    </w:p>
    <w:p w14:paraId="774F4699" w14:textId="676F073C" w:rsidR="00F0186E" w:rsidRPr="003172C9" w:rsidRDefault="00DF7AC9" w:rsidP="003478F8">
      <w:pPr>
        <w:pStyle w:val="ListBullet"/>
        <w:numPr>
          <w:ilvl w:val="0"/>
          <w:numId w:val="0"/>
        </w:numPr>
        <w:spacing w:line="240" w:lineRule="auto"/>
        <w:rPr>
          <w:sz w:val="21"/>
          <w:szCs w:val="21"/>
        </w:rPr>
      </w:pPr>
      <w:r w:rsidRPr="003172C9">
        <w:rPr>
          <w:sz w:val="21"/>
          <w:szCs w:val="21"/>
        </w:rPr>
        <w:t xml:space="preserve">I am </w:t>
      </w:r>
      <w:r w:rsidR="00564D1D" w:rsidRPr="003172C9">
        <w:rPr>
          <w:sz w:val="21"/>
          <w:szCs w:val="21"/>
        </w:rPr>
        <w:t>a</w:t>
      </w:r>
      <w:r w:rsidR="00EF57AF">
        <w:rPr>
          <w:sz w:val="21"/>
          <w:szCs w:val="21"/>
        </w:rPr>
        <w:t xml:space="preserve"> University of Oregon graduate with a B.S. in Computer &amp; Information Science, </w:t>
      </w:r>
      <w:r w:rsidR="00022F4D">
        <w:rPr>
          <w:sz w:val="21"/>
          <w:szCs w:val="21"/>
        </w:rPr>
        <w:t>primarily interested in</w:t>
      </w:r>
      <w:r w:rsidR="00984407">
        <w:rPr>
          <w:sz w:val="21"/>
          <w:szCs w:val="21"/>
        </w:rPr>
        <w:t xml:space="preserve"> game de</w:t>
      </w:r>
      <w:r w:rsidR="00BC5F45">
        <w:rPr>
          <w:sz w:val="21"/>
          <w:szCs w:val="21"/>
        </w:rPr>
        <w:t>sign</w:t>
      </w:r>
      <w:r w:rsidR="00C90690">
        <w:rPr>
          <w:sz w:val="21"/>
          <w:szCs w:val="21"/>
        </w:rPr>
        <w:t>/development</w:t>
      </w:r>
      <w:r w:rsidR="00EF57AF">
        <w:rPr>
          <w:sz w:val="21"/>
          <w:szCs w:val="21"/>
        </w:rPr>
        <w:t>,</w:t>
      </w:r>
      <w:r w:rsidR="009D743E">
        <w:rPr>
          <w:sz w:val="21"/>
          <w:szCs w:val="21"/>
        </w:rPr>
        <w:t xml:space="preserve"> </w:t>
      </w:r>
      <w:r w:rsidR="00DA6ACA">
        <w:rPr>
          <w:sz w:val="21"/>
          <w:szCs w:val="21"/>
        </w:rPr>
        <w:t>computer networks</w:t>
      </w:r>
      <w:r w:rsidR="004D3559">
        <w:rPr>
          <w:sz w:val="21"/>
          <w:szCs w:val="21"/>
        </w:rPr>
        <w:t xml:space="preserve">, </w:t>
      </w:r>
      <w:r w:rsidR="009D743E">
        <w:rPr>
          <w:sz w:val="21"/>
          <w:szCs w:val="21"/>
        </w:rPr>
        <w:t xml:space="preserve">cybersecurity, and </w:t>
      </w:r>
      <w:r w:rsidR="00EF57AF">
        <w:rPr>
          <w:sz w:val="21"/>
          <w:szCs w:val="21"/>
        </w:rPr>
        <w:t>software engineering.</w:t>
      </w:r>
      <w:r w:rsidR="006F3D93">
        <w:rPr>
          <w:sz w:val="21"/>
          <w:szCs w:val="21"/>
        </w:rPr>
        <w:t xml:space="preserve"> </w:t>
      </w:r>
    </w:p>
    <w:p w14:paraId="65795BAC" w14:textId="25A6D3D9" w:rsidR="00D317CA" w:rsidRPr="001D0C51" w:rsidRDefault="008C36DF" w:rsidP="003478F8">
      <w:pPr>
        <w:pStyle w:val="Heading1"/>
        <w:rPr>
          <w:rFonts w:asciiTheme="minorHAnsi" w:eastAsiaTheme="minorEastAsia" w:hAnsiTheme="minorHAnsi" w:cstheme="minorBidi"/>
          <w:b w:val="0"/>
          <w:color w:val="404040" w:themeColor="text1" w:themeTint="BF"/>
          <w:sz w:val="24"/>
          <w:szCs w:val="24"/>
        </w:rPr>
      </w:pPr>
      <w:r w:rsidRPr="001D0C51">
        <w:rPr>
          <w:sz w:val="24"/>
          <w:szCs w:val="24"/>
        </w:rPr>
        <w:t>Education</w:t>
      </w:r>
    </w:p>
    <w:p w14:paraId="7BBECF8A" w14:textId="7FE7A622" w:rsidR="00D317CA" w:rsidRPr="0074700A" w:rsidRDefault="00D317CA" w:rsidP="003478F8">
      <w:pPr>
        <w:pStyle w:val="Heading2"/>
        <w:rPr>
          <w:sz w:val="20"/>
          <w:szCs w:val="22"/>
        </w:rPr>
      </w:pPr>
      <w:r w:rsidRPr="0074700A">
        <w:rPr>
          <w:sz w:val="20"/>
          <w:szCs w:val="22"/>
        </w:rPr>
        <w:t xml:space="preserve">September 2019 – </w:t>
      </w:r>
      <w:r w:rsidR="00984407" w:rsidRPr="0074700A">
        <w:rPr>
          <w:sz w:val="20"/>
          <w:szCs w:val="22"/>
        </w:rPr>
        <w:t>June 2022</w:t>
      </w:r>
      <w:r w:rsidRPr="0074700A">
        <w:rPr>
          <w:sz w:val="20"/>
          <w:szCs w:val="22"/>
        </w:rPr>
        <w:t xml:space="preserve"> | University of Oregon, </w:t>
      </w:r>
      <w:r w:rsidR="00984407" w:rsidRPr="0074700A">
        <w:rPr>
          <w:sz w:val="20"/>
          <w:szCs w:val="22"/>
        </w:rPr>
        <w:t>Eugene</w:t>
      </w:r>
      <w:r w:rsidR="00DE4B71" w:rsidRPr="0074700A">
        <w:rPr>
          <w:sz w:val="20"/>
          <w:szCs w:val="22"/>
        </w:rPr>
        <w:t>, OR</w:t>
      </w:r>
    </w:p>
    <w:p w14:paraId="02926D24" w14:textId="383C7205" w:rsidR="003763DF" w:rsidRDefault="0067322E" w:rsidP="003478F8">
      <w:pPr>
        <w:pStyle w:val="ListBullet"/>
        <w:numPr>
          <w:ilvl w:val="0"/>
          <w:numId w:val="25"/>
        </w:numPr>
        <w:spacing w:line="240" w:lineRule="auto"/>
        <w:rPr>
          <w:sz w:val="21"/>
          <w:szCs w:val="21"/>
        </w:rPr>
      </w:pPr>
      <w:r>
        <w:rPr>
          <w:sz w:val="21"/>
          <w:szCs w:val="21"/>
        </w:rPr>
        <w:t>B.S. in Computer and Information Science, GPA 3.8</w:t>
      </w:r>
    </w:p>
    <w:p w14:paraId="7ACAF43A" w14:textId="06C78215" w:rsidR="00984407" w:rsidRPr="003763DF" w:rsidRDefault="00984407" w:rsidP="003478F8">
      <w:pPr>
        <w:pStyle w:val="ListBullet"/>
        <w:numPr>
          <w:ilvl w:val="0"/>
          <w:numId w:val="25"/>
        </w:numPr>
        <w:spacing w:line="240" w:lineRule="auto"/>
        <w:rPr>
          <w:sz w:val="21"/>
          <w:szCs w:val="21"/>
        </w:rPr>
      </w:pPr>
      <w:r w:rsidRPr="003763DF">
        <w:rPr>
          <w:sz w:val="21"/>
          <w:szCs w:val="21"/>
        </w:rPr>
        <w:t xml:space="preserve">Developers Club, Vice President || April 2021 </w:t>
      </w:r>
      <w:r w:rsidR="00911212">
        <w:rPr>
          <w:sz w:val="21"/>
          <w:szCs w:val="21"/>
        </w:rPr>
        <w:t>–</w:t>
      </w:r>
      <w:r w:rsidRPr="003763DF">
        <w:rPr>
          <w:sz w:val="21"/>
          <w:szCs w:val="21"/>
        </w:rPr>
        <w:t xml:space="preserve"> </w:t>
      </w:r>
      <w:r w:rsidR="00911212">
        <w:rPr>
          <w:sz w:val="21"/>
          <w:szCs w:val="21"/>
        </w:rPr>
        <w:t>Present</w:t>
      </w:r>
    </w:p>
    <w:p w14:paraId="6E99A5CB" w14:textId="1029E134" w:rsidR="00BA03C1" w:rsidRPr="00EF57AF" w:rsidRDefault="00D317CA" w:rsidP="00EF57AF">
      <w:pPr>
        <w:pStyle w:val="ListBullet"/>
        <w:numPr>
          <w:ilvl w:val="0"/>
          <w:numId w:val="25"/>
        </w:numPr>
        <w:spacing w:line="240" w:lineRule="auto"/>
        <w:rPr>
          <w:sz w:val="21"/>
          <w:szCs w:val="21"/>
        </w:rPr>
      </w:pPr>
      <w:r w:rsidRPr="003172C9">
        <w:rPr>
          <w:sz w:val="21"/>
          <w:szCs w:val="21"/>
        </w:rPr>
        <w:t>Women in Computer Science</w:t>
      </w:r>
      <w:r w:rsidR="0067322E">
        <w:rPr>
          <w:sz w:val="21"/>
          <w:szCs w:val="21"/>
        </w:rPr>
        <w:t xml:space="preserve"> </w:t>
      </w:r>
      <w:r w:rsidRPr="003172C9">
        <w:rPr>
          <w:sz w:val="21"/>
          <w:szCs w:val="21"/>
        </w:rPr>
        <w:t xml:space="preserve">|| September 2020 – </w:t>
      </w:r>
      <w:r w:rsidR="0067322E">
        <w:rPr>
          <w:sz w:val="21"/>
          <w:szCs w:val="21"/>
        </w:rPr>
        <w:t>April 2021</w:t>
      </w:r>
    </w:p>
    <w:p w14:paraId="4FE134AD" w14:textId="471B0375" w:rsidR="00BA03C1" w:rsidRPr="001D0C51" w:rsidRDefault="00BA03C1" w:rsidP="00BA03C1">
      <w:pPr>
        <w:pStyle w:val="Heading1"/>
        <w:rPr>
          <w:rFonts w:asciiTheme="minorHAnsi" w:eastAsiaTheme="minorEastAsia" w:hAnsiTheme="minorHAnsi" w:cstheme="minorBidi"/>
          <w:b w:val="0"/>
          <w:color w:val="404040" w:themeColor="text1" w:themeTint="BF"/>
          <w:sz w:val="24"/>
          <w:szCs w:val="24"/>
        </w:rPr>
      </w:pPr>
      <w:r>
        <w:rPr>
          <w:sz w:val="24"/>
          <w:szCs w:val="24"/>
        </w:rPr>
        <w:t>Courses</w:t>
      </w:r>
    </w:p>
    <w:p w14:paraId="134D8ACF" w14:textId="77777777" w:rsidR="00EF57AF" w:rsidRDefault="00EF57AF" w:rsidP="00BA03C1">
      <w:pPr>
        <w:pStyle w:val="ListBullet"/>
        <w:numPr>
          <w:ilvl w:val="0"/>
          <w:numId w:val="26"/>
        </w:numPr>
        <w:spacing w:line="240" w:lineRule="auto"/>
        <w:rPr>
          <w:b/>
          <w:bCs/>
          <w:sz w:val="21"/>
          <w:szCs w:val="21"/>
        </w:rPr>
        <w:sectPr w:rsidR="00EF57AF" w:rsidSect="00617B26">
          <w:footerReference w:type="default" r:id="rId11"/>
          <w:pgSz w:w="12240" w:h="15840"/>
          <w:pgMar w:top="1008" w:right="1152" w:bottom="1152" w:left="1152" w:header="720" w:footer="720" w:gutter="0"/>
          <w:pgNumType w:start="1"/>
          <w:cols w:space="720"/>
          <w:titlePg/>
          <w:docGrid w:linePitch="360"/>
        </w:sectPr>
      </w:pPr>
    </w:p>
    <w:p w14:paraId="4B60FF40" w14:textId="0EBB372A" w:rsidR="00BA03C1" w:rsidRDefault="00BA03C1" w:rsidP="00BA03C1">
      <w:pPr>
        <w:pStyle w:val="ListBullet"/>
        <w:numPr>
          <w:ilvl w:val="0"/>
          <w:numId w:val="26"/>
        </w:numPr>
        <w:spacing w:line="240" w:lineRule="auto"/>
        <w:rPr>
          <w:sz w:val="21"/>
          <w:szCs w:val="21"/>
        </w:rPr>
      </w:pPr>
      <w:r>
        <w:rPr>
          <w:b/>
          <w:bCs/>
          <w:sz w:val="21"/>
          <w:szCs w:val="21"/>
        </w:rPr>
        <w:t xml:space="preserve">CIS 313 </w:t>
      </w:r>
      <w:r>
        <w:rPr>
          <w:sz w:val="21"/>
          <w:szCs w:val="21"/>
        </w:rPr>
        <w:t>Intermediate Data Structures</w:t>
      </w:r>
    </w:p>
    <w:p w14:paraId="3F400B31" w14:textId="608B0F13" w:rsidR="00BA03C1" w:rsidRDefault="00BA03C1" w:rsidP="00BA03C1">
      <w:pPr>
        <w:pStyle w:val="ListBullet"/>
        <w:numPr>
          <w:ilvl w:val="0"/>
          <w:numId w:val="26"/>
        </w:numPr>
        <w:spacing w:line="240" w:lineRule="auto"/>
        <w:rPr>
          <w:sz w:val="21"/>
          <w:szCs w:val="21"/>
        </w:rPr>
      </w:pPr>
      <w:r>
        <w:rPr>
          <w:b/>
          <w:bCs/>
          <w:sz w:val="21"/>
          <w:szCs w:val="21"/>
        </w:rPr>
        <w:t xml:space="preserve">CIS 314 </w:t>
      </w:r>
      <w:r>
        <w:rPr>
          <w:sz w:val="21"/>
          <w:szCs w:val="21"/>
        </w:rPr>
        <w:t>Computer Organization</w:t>
      </w:r>
    </w:p>
    <w:p w14:paraId="51CE27D7" w14:textId="5D9BB577" w:rsidR="00BA03C1" w:rsidRDefault="00BA03C1" w:rsidP="00BA03C1">
      <w:pPr>
        <w:pStyle w:val="ListBullet"/>
        <w:numPr>
          <w:ilvl w:val="0"/>
          <w:numId w:val="26"/>
        </w:numPr>
        <w:spacing w:line="240" w:lineRule="auto"/>
        <w:rPr>
          <w:sz w:val="21"/>
          <w:szCs w:val="21"/>
        </w:rPr>
      </w:pPr>
      <w:r>
        <w:rPr>
          <w:b/>
          <w:bCs/>
          <w:sz w:val="21"/>
          <w:szCs w:val="21"/>
        </w:rPr>
        <w:t xml:space="preserve">CIS 315 </w:t>
      </w:r>
      <w:r>
        <w:rPr>
          <w:sz w:val="21"/>
          <w:szCs w:val="21"/>
        </w:rPr>
        <w:t>Intermediate Algorithms</w:t>
      </w:r>
    </w:p>
    <w:p w14:paraId="398D7BC2" w14:textId="4909DECE" w:rsidR="00BA03C1" w:rsidRDefault="00BA03C1" w:rsidP="00BA03C1">
      <w:pPr>
        <w:pStyle w:val="ListBullet"/>
        <w:numPr>
          <w:ilvl w:val="0"/>
          <w:numId w:val="26"/>
        </w:numPr>
        <w:spacing w:line="240" w:lineRule="auto"/>
        <w:rPr>
          <w:sz w:val="21"/>
          <w:szCs w:val="21"/>
        </w:rPr>
      </w:pPr>
      <w:r>
        <w:rPr>
          <w:b/>
          <w:bCs/>
          <w:sz w:val="21"/>
          <w:szCs w:val="21"/>
        </w:rPr>
        <w:t xml:space="preserve">CIS 330 </w:t>
      </w:r>
      <w:r>
        <w:rPr>
          <w:sz w:val="21"/>
          <w:szCs w:val="21"/>
        </w:rPr>
        <w:t>C/C++ &amp; Unix</w:t>
      </w:r>
    </w:p>
    <w:p w14:paraId="1AB55F5A" w14:textId="412578C1" w:rsidR="00BA03C1" w:rsidRDefault="00BA03C1" w:rsidP="00BA03C1">
      <w:pPr>
        <w:pStyle w:val="ListBullet"/>
        <w:numPr>
          <w:ilvl w:val="0"/>
          <w:numId w:val="26"/>
        </w:numPr>
        <w:spacing w:line="240" w:lineRule="auto"/>
        <w:rPr>
          <w:sz w:val="21"/>
          <w:szCs w:val="21"/>
        </w:rPr>
      </w:pPr>
      <w:r>
        <w:rPr>
          <w:b/>
          <w:bCs/>
          <w:sz w:val="21"/>
          <w:szCs w:val="21"/>
        </w:rPr>
        <w:t xml:space="preserve">CIS 415 </w:t>
      </w:r>
      <w:r>
        <w:rPr>
          <w:sz w:val="21"/>
          <w:szCs w:val="21"/>
        </w:rPr>
        <w:t>Operating Systems</w:t>
      </w:r>
    </w:p>
    <w:p w14:paraId="5596552F" w14:textId="0D532F49" w:rsidR="00BA03C1" w:rsidRDefault="00BA03C1" w:rsidP="00BA03C1">
      <w:pPr>
        <w:pStyle w:val="ListBullet"/>
        <w:numPr>
          <w:ilvl w:val="0"/>
          <w:numId w:val="26"/>
        </w:numPr>
        <w:spacing w:line="240" w:lineRule="auto"/>
        <w:rPr>
          <w:sz w:val="21"/>
          <w:szCs w:val="21"/>
        </w:rPr>
      </w:pPr>
      <w:r>
        <w:rPr>
          <w:b/>
          <w:bCs/>
          <w:sz w:val="21"/>
          <w:szCs w:val="21"/>
        </w:rPr>
        <w:t xml:space="preserve">CIS 422 </w:t>
      </w:r>
      <w:r>
        <w:rPr>
          <w:sz w:val="21"/>
          <w:szCs w:val="21"/>
        </w:rPr>
        <w:t>Software Methodology I</w:t>
      </w:r>
    </w:p>
    <w:p w14:paraId="57ABE84F" w14:textId="4D53E8E6" w:rsidR="00BA03C1" w:rsidRDefault="00BA03C1" w:rsidP="00BA03C1">
      <w:pPr>
        <w:pStyle w:val="ListBullet"/>
        <w:numPr>
          <w:ilvl w:val="0"/>
          <w:numId w:val="26"/>
        </w:numPr>
        <w:spacing w:line="240" w:lineRule="auto"/>
        <w:rPr>
          <w:sz w:val="21"/>
          <w:szCs w:val="21"/>
        </w:rPr>
      </w:pPr>
      <w:r>
        <w:rPr>
          <w:b/>
          <w:bCs/>
          <w:sz w:val="21"/>
          <w:szCs w:val="21"/>
        </w:rPr>
        <w:t xml:space="preserve">CIS 425 </w:t>
      </w:r>
      <w:r>
        <w:rPr>
          <w:sz w:val="21"/>
          <w:szCs w:val="21"/>
        </w:rPr>
        <w:t>Principles of Programming Languages</w:t>
      </w:r>
    </w:p>
    <w:p w14:paraId="271A907B" w14:textId="58479BD6" w:rsidR="00BA03C1" w:rsidRDefault="00BA03C1" w:rsidP="00BA03C1">
      <w:pPr>
        <w:pStyle w:val="ListBullet"/>
        <w:numPr>
          <w:ilvl w:val="0"/>
          <w:numId w:val="26"/>
        </w:numPr>
        <w:spacing w:line="240" w:lineRule="auto"/>
        <w:rPr>
          <w:sz w:val="21"/>
          <w:szCs w:val="21"/>
        </w:rPr>
      </w:pPr>
      <w:r>
        <w:rPr>
          <w:b/>
          <w:bCs/>
          <w:sz w:val="21"/>
          <w:szCs w:val="21"/>
        </w:rPr>
        <w:t xml:space="preserve">CIS 410 </w:t>
      </w:r>
      <w:r>
        <w:rPr>
          <w:sz w:val="21"/>
          <w:szCs w:val="21"/>
        </w:rPr>
        <w:t>Intro to Scientific Visualization</w:t>
      </w:r>
    </w:p>
    <w:p w14:paraId="4E324931" w14:textId="099C8241" w:rsidR="00BA03C1" w:rsidRDefault="00BA03C1" w:rsidP="00BA03C1">
      <w:pPr>
        <w:pStyle w:val="ListBullet"/>
        <w:numPr>
          <w:ilvl w:val="0"/>
          <w:numId w:val="26"/>
        </w:numPr>
        <w:spacing w:line="240" w:lineRule="auto"/>
        <w:rPr>
          <w:sz w:val="21"/>
          <w:szCs w:val="21"/>
        </w:rPr>
      </w:pPr>
      <w:r>
        <w:rPr>
          <w:b/>
          <w:bCs/>
          <w:sz w:val="21"/>
          <w:szCs w:val="21"/>
        </w:rPr>
        <w:t xml:space="preserve">CIS 410 </w:t>
      </w:r>
      <w:r w:rsidR="00EF57AF">
        <w:rPr>
          <w:sz w:val="21"/>
          <w:szCs w:val="21"/>
        </w:rPr>
        <w:t>Game Programming</w:t>
      </w:r>
    </w:p>
    <w:p w14:paraId="543DA1A6" w14:textId="06F575C0" w:rsidR="00EF57AF" w:rsidRDefault="00EF57AF" w:rsidP="00BA03C1">
      <w:pPr>
        <w:pStyle w:val="ListBullet"/>
        <w:numPr>
          <w:ilvl w:val="0"/>
          <w:numId w:val="26"/>
        </w:numPr>
        <w:spacing w:line="240" w:lineRule="auto"/>
        <w:rPr>
          <w:sz w:val="21"/>
          <w:szCs w:val="21"/>
        </w:rPr>
      </w:pPr>
      <w:r>
        <w:rPr>
          <w:b/>
          <w:bCs/>
          <w:sz w:val="21"/>
          <w:szCs w:val="21"/>
        </w:rPr>
        <w:t xml:space="preserve">CIS 432 </w:t>
      </w:r>
      <w:r>
        <w:rPr>
          <w:sz w:val="21"/>
          <w:szCs w:val="21"/>
        </w:rPr>
        <w:t>Intro to Networks</w:t>
      </w:r>
    </w:p>
    <w:p w14:paraId="11B2F236" w14:textId="21FBA9C7" w:rsidR="00EF57AF" w:rsidRPr="00BA03C1" w:rsidRDefault="00EF57AF" w:rsidP="00BA03C1">
      <w:pPr>
        <w:pStyle w:val="ListBullet"/>
        <w:numPr>
          <w:ilvl w:val="0"/>
          <w:numId w:val="26"/>
        </w:numPr>
        <w:spacing w:line="240" w:lineRule="auto"/>
        <w:rPr>
          <w:sz w:val="21"/>
          <w:szCs w:val="21"/>
        </w:rPr>
      </w:pPr>
      <w:r>
        <w:rPr>
          <w:b/>
          <w:bCs/>
          <w:sz w:val="21"/>
          <w:szCs w:val="21"/>
        </w:rPr>
        <w:t xml:space="preserve">CIS 433 </w:t>
      </w:r>
      <w:r>
        <w:rPr>
          <w:sz w:val="21"/>
          <w:szCs w:val="21"/>
        </w:rPr>
        <w:t>Computer &amp; Network Security</w:t>
      </w:r>
    </w:p>
    <w:p w14:paraId="20D2D548" w14:textId="77777777" w:rsidR="00EF57AF" w:rsidRDefault="00EF57AF" w:rsidP="003478F8">
      <w:pPr>
        <w:pStyle w:val="Heading1"/>
        <w:rPr>
          <w:sz w:val="24"/>
          <w:szCs w:val="24"/>
        </w:rPr>
        <w:sectPr w:rsidR="00EF57AF" w:rsidSect="00EF57AF">
          <w:type w:val="continuous"/>
          <w:pgSz w:w="12240" w:h="15840"/>
          <w:pgMar w:top="1008" w:right="1152" w:bottom="1152" w:left="1152" w:header="720" w:footer="720" w:gutter="0"/>
          <w:pgNumType w:start="1"/>
          <w:cols w:num="2" w:space="720"/>
          <w:titlePg/>
          <w:docGrid w:linePitch="360"/>
        </w:sectPr>
      </w:pPr>
    </w:p>
    <w:p w14:paraId="3CF57F9E" w14:textId="77777777" w:rsidR="009A41A3" w:rsidRPr="001D0C51" w:rsidRDefault="009A41A3" w:rsidP="003478F8">
      <w:pPr>
        <w:pStyle w:val="Heading1"/>
        <w:rPr>
          <w:rFonts w:asciiTheme="minorHAnsi" w:eastAsiaTheme="minorEastAsia" w:hAnsiTheme="minorHAnsi" w:cstheme="minorBidi"/>
          <w:b w:val="0"/>
          <w:color w:val="404040" w:themeColor="text1" w:themeTint="BF"/>
          <w:sz w:val="24"/>
          <w:szCs w:val="24"/>
        </w:rPr>
      </w:pPr>
      <w:r w:rsidRPr="001D0C51">
        <w:rPr>
          <w:sz w:val="24"/>
          <w:szCs w:val="24"/>
        </w:rPr>
        <w:t>Skills</w:t>
      </w:r>
    </w:p>
    <w:p w14:paraId="321B885C" w14:textId="34078BF8" w:rsidR="009A41A3" w:rsidRPr="009A41A3" w:rsidRDefault="009A41A3" w:rsidP="003478F8">
      <w:pPr>
        <w:sectPr w:rsidR="009A41A3" w:rsidRPr="009A41A3" w:rsidSect="00EF57AF">
          <w:type w:val="continuous"/>
          <w:pgSz w:w="12240" w:h="15840"/>
          <w:pgMar w:top="1008" w:right="1152" w:bottom="1152" w:left="1152" w:header="720" w:footer="720" w:gutter="0"/>
          <w:pgNumType w:start="1"/>
          <w:cols w:space="720"/>
          <w:titlePg/>
          <w:docGrid w:linePitch="360"/>
        </w:sectPr>
      </w:pPr>
    </w:p>
    <w:p w14:paraId="2DF76DF7" w14:textId="60180221" w:rsidR="00A23F69" w:rsidRDefault="003172C9" w:rsidP="003478F8">
      <w:pPr>
        <w:pStyle w:val="ListBullet"/>
        <w:numPr>
          <w:ilvl w:val="0"/>
          <w:numId w:val="26"/>
        </w:numPr>
        <w:spacing w:line="240" w:lineRule="auto"/>
        <w:rPr>
          <w:sz w:val="21"/>
          <w:szCs w:val="21"/>
        </w:rPr>
      </w:pPr>
      <w:r w:rsidRPr="00D032D5">
        <w:rPr>
          <w:b/>
          <w:bCs/>
          <w:sz w:val="21"/>
          <w:szCs w:val="21"/>
        </w:rPr>
        <w:t>Languages:</w:t>
      </w:r>
      <w:r>
        <w:rPr>
          <w:sz w:val="21"/>
          <w:szCs w:val="21"/>
        </w:rPr>
        <w:t xml:space="preserve"> Python, C</w:t>
      </w:r>
      <w:r w:rsidR="009D743E">
        <w:rPr>
          <w:sz w:val="21"/>
          <w:szCs w:val="21"/>
        </w:rPr>
        <w:t>/C++</w:t>
      </w:r>
      <w:r>
        <w:rPr>
          <w:sz w:val="21"/>
          <w:szCs w:val="21"/>
        </w:rPr>
        <w:t xml:space="preserve">, </w:t>
      </w:r>
      <w:r w:rsidR="0025775F">
        <w:rPr>
          <w:sz w:val="21"/>
          <w:szCs w:val="21"/>
        </w:rPr>
        <w:t xml:space="preserve">C#, </w:t>
      </w:r>
      <w:r w:rsidR="00DD412E">
        <w:rPr>
          <w:sz w:val="21"/>
          <w:szCs w:val="21"/>
        </w:rPr>
        <w:t>HTML/CSS</w:t>
      </w:r>
      <w:r w:rsidR="00E27BB9">
        <w:rPr>
          <w:sz w:val="21"/>
          <w:szCs w:val="21"/>
        </w:rPr>
        <w:t>, Kotlin</w:t>
      </w:r>
      <w:r w:rsidR="0067322E">
        <w:rPr>
          <w:sz w:val="21"/>
          <w:szCs w:val="21"/>
        </w:rPr>
        <w:t>, SML</w:t>
      </w:r>
      <w:r w:rsidR="00911212">
        <w:rPr>
          <w:sz w:val="21"/>
          <w:szCs w:val="21"/>
        </w:rPr>
        <w:t>, SQL</w:t>
      </w:r>
    </w:p>
    <w:p w14:paraId="07BD29FE" w14:textId="7C1D0609" w:rsidR="0074700A" w:rsidRDefault="0074700A" w:rsidP="003478F8">
      <w:pPr>
        <w:pStyle w:val="ListBullet"/>
        <w:numPr>
          <w:ilvl w:val="0"/>
          <w:numId w:val="26"/>
        </w:numPr>
        <w:spacing w:line="240" w:lineRule="auto"/>
        <w:rPr>
          <w:sz w:val="21"/>
          <w:szCs w:val="21"/>
        </w:rPr>
      </w:pPr>
      <w:r>
        <w:rPr>
          <w:b/>
          <w:bCs/>
          <w:sz w:val="21"/>
          <w:szCs w:val="21"/>
        </w:rPr>
        <w:t>Tools:</w:t>
      </w:r>
      <w:r>
        <w:rPr>
          <w:sz w:val="21"/>
          <w:szCs w:val="21"/>
        </w:rPr>
        <w:t xml:space="preserve"> </w:t>
      </w:r>
      <w:r w:rsidR="00017F35">
        <w:rPr>
          <w:sz w:val="21"/>
          <w:szCs w:val="21"/>
        </w:rPr>
        <w:t>Unity,</w:t>
      </w:r>
      <w:r w:rsidR="00092008">
        <w:rPr>
          <w:sz w:val="21"/>
          <w:szCs w:val="21"/>
        </w:rPr>
        <w:t xml:space="preserve"> </w:t>
      </w:r>
      <w:r w:rsidR="009A41A3">
        <w:rPr>
          <w:sz w:val="21"/>
          <w:szCs w:val="21"/>
        </w:rPr>
        <w:t>Bash</w:t>
      </w:r>
      <w:r w:rsidR="00E27BB9">
        <w:rPr>
          <w:sz w:val="21"/>
          <w:szCs w:val="21"/>
        </w:rPr>
        <w:t>,</w:t>
      </w:r>
      <w:r w:rsidR="00F25376">
        <w:rPr>
          <w:sz w:val="21"/>
          <w:szCs w:val="21"/>
        </w:rPr>
        <w:t xml:space="preserve"> MongoDB,</w:t>
      </w:r>
      <w:r w:rsidR="00E27BB9">
        <w:rPr>
          <w:sz w:val="21"/>
          <w:szCs w:val="21"/>
        </w:rPr>
        <w:t xml:space="preserve"> </w:t>
      </w:r>
      <w:r w:rsidR="00116EE0">
        <w:rPr>
          <w:sz w:val="21"/>
          <w:szCs w:val="21"/>
        </w:rPr>
        <w:t>Project Management</w:t>
      </w:r>
      <w:r w:rsidR="00911212">
        <w:rPr>
          <w:sz w:val="21"/>
          <w:szCs w:val="21"/>
        </w:rPr>
        <w:t xml:space="preserve"> &amp; Version Control</w:t>
      </w:r>
      <w:r w:rsidR="00116EE0">
        <w:rPr>
          <w:sz w:val="21"/>
          <w:szCs w:val="21"/>
        </w:rPr>
        <w:t xml:space="preserve"> (Git, Jira</w:t>
      </w:r>
      <w:r w:rsidR="00C31CE2">
        <w:rPr>
          <w:sz w:val="21"/>
          <w:szCs w:val="21"/>
        </w:rPr>
        <w:t>, Confluence</w:t>
      </w:r>
      <w:r w:rsidR="00116EE0">
        <w:rPr>
          <w:sz w:val="21"/>
          <w:szCs w:val="21"/>
        </w:rPr>
        <w:t xml:space="preserve">) </w:t>
      </w:r>
    </w:p>
    <w:p w14:paraId="4D9D4743" w14:textId="7E7A197C" w:rsidR="00B01AF4" w:rsidRPr="00B01AF4" w:rsidRDefault="00911212" w:rsidP="003478F8">
      <w:pPr>
        <w:pStyle w:val="ListBullet"/>
        <w:numPr>
          <w:ilvl w:val="0"/>
          <w:numId w:val="26"/>
        </w:numPr>
        <w:spacing w:line="240" w:lineRule="auto"/>
        <w:rPr>
          <w:sz w:val="21"/>
          <w:szCs w:val="21"/>
        </w:rPr>
      </w:pPr>
      <w:r>
        <w:rPr>
          <w:b/>
          <w:bCs/>
          <w:sz w:val="21"/>
          <w:szCs w:val="21"/>
        </w:rPr>
        <w:t xml:space="preserve">Other Skills: </w:t>
      </w:r>
      <w:r>
        <w:rPr>
          <w:sz w:val="21"/>
          <w:szCs w:val="21"/>
        </w:rPr>
        <w:t>Databases, APIs, Web Scraping</w:t>
      </w:r>
    </w:p>
    <w:p w14:paraId="7D625B74" w14:textId="2AD6B737" w:rsidR="007A418A" w:rsidRPr="001D0C51" w:rsidRDefault="007A418A" w:rsidP="003478F8">
      <w:pPr>
        <w:pStyle w:val="Heading1"/>
        <w:rPr>
          <w:sz w:val="24"/>
          <w:szCs w:val="24"/>
        </w:rPr>
      </w:pPr>
      <w:r w:rsidRPr="001D0C51">
        <w:rPr>
          <w:sz w:val="24"/>
          <w:szCs w:val="24"/>
        </w:rPr>
        <w:t>Work Experience</w:t>
      </w:r>
    </w:p>
    <w:p w14:paraId="42274886" w14:textId="53FBB250" w:rsidR="00116EE0" w:rsidRPr="0074700A" w:rsidRDefault="00116EE0" w:rsidP="003478F8">
      <w:pPr>
        <w:pStyle w:val="Heading2"/>
        <w:rPr>
          <w:sz w:val="20"/>
          <w:szCs w:val="22"/>
        </w:rPr>
      </w:pPr>
      <w:bookmarkStart w:id="0" w:name="_Hlk84594590"/>
      <w:r>
        <w:rPr>
          <w:sz w:val="20"/>
          <w:szCs w:val="22"/>
        </w:rPr>
        <w:t xml:space="preserve">STUDENT ANALyst | University of OREGON | September 2021 </w:t>
      </w:r>
      <w:r w:rsidR="00F87CEB">
        <w:rPr>
          <w:sz w:val="20"/>
          <w:szCs w:val="22"/>
        </w:rPr>
        <w:t>–</w:t>
      </w:r>
      <w:r>
        <w:rPr>
          <w:sz w:val="20"/>
          <w:szCs w:val="22"/>
        </w:rPr>
        <w:t xml:space="preserve"> PRESENT</w:t>
      </w:r>
      <w:bookmarkEnd w:id="0"/>
      <w:r w:rsidR="00F87CEB">
        <w:rPr>
          <w:sz w:val="20"/>
          <w:szCs w:val="22"/>
        </w:rPr>
        <w:t xml:space="preserve"> </w:t>
      </w:r>
    </w:p>
    <w:p w14:paraId="7A0BCFB0" w14:textId="5150A678" w:rsidR="00EF57AF" w:rsidRPr="00EF57AF" w:rsidRDefault="00116EE0" w:rsidP="00EF57AF">
      <w:pPr>
        <w:pStyle w:val="ListBullet"/>
        <w:numPr>
          <w:ilvl w:val="0"/>
          <w:numId w:val="28"/>
        </w:numPr>
        <w:spacing w:line="240" w:lineRule="auto"/>
        <w:rPr>
          <w:sz w:val="21"/>
          <w:szCs w:val="21"/>
        </w:rPr>
      </w:pPr>
      <w:r>
        <w:rPr>
          <w:sz w:val="21"/>
          <w:szCs w:val="21"/>
        </w:rPr>
        <w:t>Assisted students</w:t>
      </w:r>
      <w:r w:rsidR="00911212">
        <w:rPr>
          <w:sz w:val="21"/>
          <w:szCs w:val="21"/>
        </w:rPr>
        <w:t>,</w:t>
      </w:r>
      <w:r>
        <w:rPr>
          <w:sz w:val="21"/>
          <w:szCs w:val="21"/>
        </w:rPr>
        <w:t xml:space="preserve"> </w:t>
      </w:r>
      <w:r w:rsidR="00EF57AF">
        <w:rPr>
          <w:sz w:val="21"/>
          <w:szCs w:val="21"/>
        </w:rPr>
        <w:t xml:space="preserve">faculty, and staff </w:t>
      </w:r>
      <w:r>
        <w:rPr>
          <w:sz w:val="21"/>
          <w:szCs w:val="21"/>
        </w:rPr>
        <w:t>with a variety of IT issues</w:t>
      </w:r>
      <w:r w:rsidR="00EF57AF">
        <w:rPr>
          <w:sz w:val="21"/>
          <w:szCs w:val="21"/>
        </w:rPr>
        <w:t>, approximately five tickets per shift</w:t>
      </w:r>
    </w:p>
    <w:p w14:paraId="6C102218" w14:textId="13D834B4" w:rsidR="00DE4B71" w:rsidRPr="0074700A" w:rsidRDefault="00DE4B71" w:rsidP="003478F8">
      <w:pPr>
        <w:pStyle w:val="Heading2"/>
        <w:rPr>
          <w:sz w:val="20"/>
          <w:szCs w:val="22"/>
        </w:rPr>
      </w:pPr>
      <w:r w:rsidRPr="0074700A">
        <w:rPr>
          <w:sz w:val="20"/>
          <w:szCs w:val="22"/>
        </w:rPr>
        <w:t xml:space="preserve">INFRASTRucture Service Operations </w:t>
      </w:r>
      <w:r w:rsidR="006F259E" w:rsidRPr="0074700A">
        <w:rPr>
          <w:sz w:val="20"/>
          <w:szCs w:val="22"/>
        </w:rPr>
        <w:t>INTERN</w:t>
      </w:r>
      <w:r w:rsidR="004F1788" w:rsidRPr="0074700A">
        <w:rPr>
          <w:sz w:val="20"/>
          <w:szCs w:val="22"/>
        </w:rPr>
        <w:t xml:space="preserve"> </w:t>
      </w:r>
      <w:r w:rsidRPr="0074700A">
        <w:rPr>
          <w:sz w:val="20"/>
          <w:szCs w:val="22"/>
        </w:rPr>
        <w:t>| CDK GLOBAL</w:t>
      </w:r>
      <w:r w:rsidRPr="0074700A">
        <w:rPr>
          <w:i/>
          <w:sz w:val="20"/>
          <w:szCs w:val="22"/>
        </w:rPr>
        <w:t xml:space="preserve"> </w:t>
      </w:r>
      <w:r w:rsidRPr="0074700A">
        <w:rPr>
          <w:sz w:val="20"/>
          <w:szCs w:val="22"/>
        </w:rPr>
        <w:t xml:space="preserve">| </w:t>
      </w:r>
      <w:r w:rsidR="00E04E04" w:rsidRPr="0074700A">
        <w:rPr>
          <w:sz w:val="20"/>
          <w:szCs w:val="22"/>
        </w:rPr>
        <w:t xml:space="preserve">June 2021 </w:t>
      </w:r>
      <w:r w:rsidR="00B91006" w:rsidRPr="0074700A">
        <w:rPr>
          <w:sz w:val="20"/>
          <w:szCs w:val="22"/>
        </w:rPr>
        <w:t>–</w:t>
      </w:r>
      <w:r w:rsidR="00E04E04" w:rsidRPr="0074700A">
        <w:rPr>
          <w:sz w:val="20"/>
          <w:szCs w:val="22"/>
        </w:rPr>
        <w:t xml:space="preserve"> </w:t>
      </w:r>
      <w:r w:rsidR="0054002B">
        <w:rPr>
          <w:sz w:val="20"/>
          <w:szCs w:val="22"/>
        </w:rPr>
        <w:t>AUGUST 2021</w:t>
      </w:r>
      <w:r w:rsidR="001A3291">
        <w:rPr>
          <w:sz w:val="20"/>
          <w:szCs w:val="22"/>
        </w:rPr>
        <w:t xml:space="preserve"> (3 months)</w:t>
      </w:r>
    </w:p>
    <w:p w14:paraId="534BC1AB" w14:textId="008CE150" w:rsidR="0025775F" w:rsidRPr="0025775F" w:rsidRDefault="00932711" w:rsidP="003478F8">
      <w:pPr>
        <w:pStyle w:val="ListBullet"/>
        <w:numPr>
          <w:ilvl w:val="0"/>
          <w:numId w:val="28"/>
        </w:numPr>
        <w:spacing w:line="240" w:lineRule="auto"/>
        <w:rPr>
          <w:sz w:val="21"/>
          <w:szCs w:val="21"/>
        </w:rPr>
      </w:pPr>
      <w:r>
        <w:rPr>
          <w:sz w:val="21"/>
          <w:szCs w:val="21"/>
        </w:rPr>
        <w:t>Developed 3</w:t>
      </w:r>
      <w:r w:rsidR="00C0032B">
        <w:rPr>
          <w:sz w:val="21"/>
          <w:szCs w:val="21"/>
        </w:rPr>
        <w:t xml:space="preserve"> </w:t>
      </w:r>
      <w:r>
        <w:rPr>
          <w:sz w:val="21"/>
          <w:szCs w:val="21"/>
        </w:rPr>
        <w:t xml:space="preserve">network </w:t>
      </w:r>
      <w:r w:rsidR="00C0032B">
        <w:rPr>
          <w:sz w:val="21"/>
          <w:szCs w:val="21"/>
        </w:rPr>
        <w:t>automat</w:t>
      </w:r>
      <w:r>
        <w:rPr>
          <w:sz w:val="21"/>
          <w:szCs w:val="21"/>
        </w:rPr>
        <w:t>ion</w:t>
      </w:r>
      <w:r w:rsidR="00C0032B">
        <w:rPr>
          <w:sz w:val="21"/>
          <w:szCs w:val="21"/>
        </w:rPr>
        <w:t xml:space="preserve"> tools </w:t>
      </w:r>
      <w:r>
        <w:rPr>
          <w:sz w:val="21"/>
          <w:szCs w:val="21"/>
        </w:rPr>
        <w:t xml:space="preserve">using Python </w:t>
      </w:r>
      <w:r w:rsidR="00C0032B">
        <w:rPr>
          <w:sz w:val="21"/>
          <w:szCs w:val="21"/>
        </w:rPr>
        <w:t xml:space="preserve">in coordination with </w:t>
      </w:r>
      <w:r>
        <w:rPr>
          <w:sz w:val="21"/>
          <w:szCs w:val="21"/>
        </w:rPr>
        <w:t>network/</w:t>
      </w:r>
      <w:r w:rsidR="00C0032B">
        <w:rPr>
          <w:sz w:val="21"/>
          <w:szCs w:val="21"/>
        </w:rPr>
        <w:t xml:space="preserve">operations </w:t>
      </w:r>
      <w:r w:rsidR="0025775F">
        <w:rPr>
          <w:sz w:val="21"/>
          <w:szCs w:val="21"/>
        </w:rPr>
        <w:t>members</w:t>
      </w:r>
      <w:r w:rsidR="0062369E">
        <w:rPr>
          <w:sz w:val="21"/>
          <w:szCs w:val="21"/>
        </w:rPr>
        <w:t xml:space="preserve"> </w:t>
      </w:r>
    </w:p>
    <w:p w14:paraId="305D75ED" w14:textId="2DF38812" w:rsidR="00654829" w:rsidRPr="00DE4B71" w:rsidRDefault="00DE4B71" w:rsidP="003478F8">
      <w:pPr>
        <w:pStyle w:val="ListBullet"/>
        <w:numPr>
          <w:ilvl w:val="0"/>
          <w:numId w:val="28"/>
        </w:numPr>
        <w:spacing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Optimization </w:t>
      </w:r>
      <w:r w:rsidR="00C35C1F">
        <w:rPr>
          <w:sz w:val="21"/>
          <w:szCs w:val="21"/>
        </w:rPr>
        <w:t xml:space="preserve">and automation </w:t>
      </w:r>
      <w:r>
        <w:rPr>
          <w:sz w:val="21"/>
          <w:szCs w:val="21"/>
        </w:rPr>
        <w:t xml:space="preserve">of ticketing/reporting </w:t>
      </w:r>
      <w:r w:rsidR="00ED3699">
        <w:rPr>
          <w:sz w:val="21"/>
          <w:szCs w:val="21"/>
        </w:rPr>
        <w:t>systems</w:t>
      </w:r>
      <w:r w:rsidR="0062369E">
        <w:rPr>
          <w:sz w:val="21"/>
          <w:szCs w:val="21"/>
        </w:rPr>
        <w:t>, digital workflow management (ServiceNow)</w:t>
      </w:r>
    </w:p>
    <w:p w14:paraId="7FE0377E" w14:textId="66700ECD" w:rsidR="006270A9" w:rsidRPr="0074700A" w:rsidRDefault="00682819" w:rsidP="003478F8">
      <w:pPr>
        <w:pStyle w:val="Heading2"/>
        <w:rPr>
          <w:sz w:val="20"/>
          <w:szCs w:val="22"/>
        </w:rPr>
      </w:pPr>
      <w:r w:rsidRPr="0074700A">
        <w:rPr>
          <w:sz w:val="20"/>
          <w:szCs w:val="22"/>
        </w:rPr>
        <w:t>Emergency Department</w:t>
      </w:r>
      <w:r w:rsidR="008D0DE4" w:rsidRPr="0074700A">
        <w:rPr>
          <w:sz w:val="20"/>
          <w:szCs w:val="22"/>
        </w:rPr>
        <w:t xml:space="preserve"> Scribe</w:t>
      </w:r>
      <w:r w:rsidR="009D5933" w:rsidRPr="0074700A">
        <w:rPr>
          <w:sz w:val="20"/>
          <w:szCs w:val="22"/>
        </w:rPr>
        <w:t> | </w:t>
      </w:r>
      <w:r w:rsidR="008D0DE4" w:rsidRPr="0074700A">
        <w:rPr>
          <w:sz w:val="20"/>
          <w:szCs w:val="22"/>
        </w:rPr>
        <w:t>ABC Scribes</w:t>
      </w:r>
      <w:r w:rsidR="009D5933" w:rsidRPr="0074700A">
        <w:rPr>
          <w:sz w:val="20"/>
          <w:szCs w:val="22"/>
        </w:rPr>
        <w:t> | </w:t>
      </w:r>
      <w:r w:rsidR="008D0DE4" w:rsidRPr="0074700A">
        <w:rPr>
          <w:sz w:val="20"/>
          <w:szCs w:val="22"/>
        </w:rPr>
        <w:t>May 2017 – June 2018</w:t>
      </w:r>
      <w:r w:rsidR="00B91006" w:rsidRPr="0074700A">
        <w:rPr>
          <w:sz w:val="20"/>
          <w:szCs w:val="22"/>
        </w:rPr>
        <w:t xml:space="preserve">  (1.2 years)</w:t>
      </w:r>
    </w:p>
    <w:p w14:paraId="3857CB5A" w14:textId="4C62ACD2" w:rsidR="001E4ED2" w:rsidRDefault="0067322E" w:rsidP="003478F8">
      <w:pPr>
        <w:pStyle w:val="ListBullet"/>
        <w:numPr>
          <w:ilvl w:val="0"/>
          <w:numId w:val="30"/>
        </w:numPr>
        <w:spacing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Assisted physicians by </w:t>
      </w:r>
      <w:r w:rsidR="00BA03C1">
        <w:rPr>
          <w:sz w:val="21"/>
          <w:szCs w:val="21"/>
        </w:rPr>
        <w:t>n</w:t>
      </w:r>
      <w:r w:rsidR="0037254D" w:rsidRPr="003172C9">
        <w:rPr>
          <w:sz w:val="21"/>
          <w:szCs w:val="21"/>
        </w:rPr>
        <w:t>otat</w:t>
      </w:r>
      <w:r w:rsidR="00BA03C1">
        <w:rPr>
          <w:sz w:val="21"/>
          <w:szCs w:val="21"/>
        </w:rPr>
        <w:t>ing</w:t>
      </w:r>
      <w:r w:rsidR="0037254D" w:rsidRPr="003172C9">
        <w:rPr>
          <w:sz w:val="21"/>
          <w:szCs w:val="21"/>
        </w:rPr>
        <w:t xml:space="preserve"> approximately 10 – </w:t>
      </w:r>
      <w:r w:rsidR="0051105A" w:rsidRPr="003172C9">
        <w:rPr>
          <w:sz w:val="21"/>
          <w:szCs w:val="21"/>
        </w:rPr>
        <w:t>20</w:t>
      </w:r>
      <w:r w:rsidR="0037254D" w:rsidRPr="003172C9">
        <w:rPr>
          <w:sz w:val="21"/>
          <w:szCs w:val="21"/>
        </w:rPr>
        <w:t xml:space="preserve"> documents</w:t>
      </w:r>
      <w:r>
        <w:rPr>
          <w:sz w:val="21"/>
          <w:szCs w:val="21"/>
        </w:rPr>
        <w:t xml:space="preserve"> for insurance purposes</w:t>
      </w:r>
      <w:r w:rsidR="0037254D" w:rsidRPr="003172C9">
        <w:rPr>
          <w:sz w:val="21"/>
          <w:szCs w:val="21"/>
        </w:rPr>
        <w:t xml:space="preserve"> per shift, including patient history, physical exam, review of systems, and occasionally medications</w:t>
      </w:r>
      <w:r>
        <w:rPr>
          <w:sz w:val="21"/>
          <w:szCs w:val="21"/>
        </w:rPr>
        <w:t xml:space="preserve">. </w:t>
      </w:r>
    </w:p>
    <w:p w14:paraId="2AA515F5" w14:textId="5E9DDCB6" w:rsidR="003478F8" w:rsidRPr="001D0C51" w:rsidRDefault="003478F8" w:rsidP="003478F8">
      <w:pPr>
        <w:pStyle w:val="Heading1"/>
        <w:rPr>
          <w:sz w:val="24"/>
          <w:szCs w:val="24"/>
        </w:rPr>
      </w:pPr>
      <w:r w:rsidRPr="001D0C51">
        <w:rPr>
          <w:sz w:val="24"/>
          <w:szCs w:val="24"/>
        </w:rPr>
        <w:t>Projects</w:t>
      </w:r>
    </w:p>
    <w:p w14:paraId="6E842DFC" w14:textId="54E302B0" w:rsidR="003478F8" w:rsidRPr="00294087" w:rsidRDefault="00294087" w:rsidP="003478F8">
      <w:pPr>
        <w:pStyle w:val="Heading2"/>
        <w:rPr>
          <w:sz w:val="22"/>
          <w:szCs w:val="24"/>
        </w:rPr>
      </w:pPr>
      <w:r>
        <w:rPr>
          <w:sz w:val="22"/>
          <w:szCs w:val="24"/>
        </w:rPr>
        <w:t>SECURERFID (kotlin)</w:t>
      </w:r>
    </w:p>
    <w:p w14:paraId="69292548" w14:textId="6F641AAF" w:rsidR="003478F8" w:rsidRDefault="00294087" w:rsidP="003478F8">
      <w:pPr>
        <w:pStyle w:val="ListParagraph"/>
        <w:numPr>
          <w:ilvl w:val="0"/>
          <w:numId w:val="30"/>
        </w:numPr>
      </w:pPr>
      <w:r>
        <w:t xml:space="preserve">An Android application using NFC technology that acts as a go-between for your phone and credit cards with RFID capability. Connects to the credit card and retrieves </w:t>
      </w:r>
      <w:r w:rsidR="00956340">
        <w:t>account information.</w:t>
      </w:r>
    </w:p>
    <w:p w14:paraId="7548AE45" w14:textId="661FD517" w:rsidR="00E27BB9" w:rsidRDefault="00911212" w:rsidP="00E27BB9">
      <w:pPr>
        <w:pStyle w:val="Heading2"/>
        <w:rPr>
          <w:sz w:val="20"/>
          <w:szCs w:val="22"/>
        </w:rPr>
      </w:pPr>
      <w:r>
        <w:rPr>
          <w:sz w:val="20"/>
          <w:szCs w:val="22"/>
        </w:rPr>
        <w:t xml:space="preserve">Dungeons and dragons </w:t>
      </w:r>
      <w:r w:rsidR="00E27BB9">
        <w:rPr>
          <w:sz w:val="20"/>
          <w:szCs w:val="22"/>
        </w:rPr>
        <w:t>Discord Bot (Python)</w:t>
      </w:r>
    </w:p>
    <w:p w14:paraId="502B81CD" w14:textId="7605A325" w:rsidR="00DB0973" w:rsidRPr="003478F8" w:rsidRDefault="00E27BB9" w:rsidP="00E27BB9">
      <w:pPr>
        <w:pStyle w:val="ListParagraph"/>
        <w:numPr>
          <w:ilvl w:val="0"/>
          <w:numId w:val="30"/>
        </w:numPr>
      </w:pPr>
      <w:r>
        <w:t xml:space="preserve">A bot that integrates with Discord’s API. Includes an initiative tracker, dice rolling, name generator, and various commands that assist with role playing based </w:t>
      </w:r>
      <w:r w:rsidR="00911212">
        <w:t>off</w:t>
      </w:r>
      <w:r>
        <w:t xml:space="preserve"> the ruleset of Dungeons &amp; Dragons</w:t>
      </w:r>
    </w:p>
    <w:sectPr w:rsidR="00DB0973" w:rsidRPr="003478F8" w:rsidSect="00CC33C5">
      <w:type w:val="continuous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8638B2" w14:textId="77777777" w:rsidR="00C331DB" w:rsidRDefault="00C331DB">
      <w:pPr>
        <w:spacing w:after="0"/>
      </w:pPr>
      <w:r>
        <w:separator/>
      </w:r>
    </w:p>
  </w:endnote>
  <w:endnote w:type="continuationSeparator" w:id="0">
    <w:p w14:paraId="4E3F2ADA" w14:textId="77777777" w:rsidR="00C331DB" w:rsidRDefault="00C331D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0ECEE6" w14:textId="77777777"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92419C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F8C134" w14:textId="77777777" w:rsidR="00C331DB" w:rsidRDefault="00C331DB">
      <w:pPr>
        <w:spacing w:after="0"/>
      </w:pPr>
      <w:r>
        <w:separator/>
      </w:r>
    </w:p>
  </w:footnote>
  <w:footnote w:type="continuationSeparator" w:id="0">
    <w:p w14:paraId="2A08A3DA" w14:textId="77777777" w:rsidR="00C331DB" w:rsidRDefault="00C331D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5FC4B18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9F405BE"/>
    <w:multiLevelType w:val="hybridMultilevel"/>
    <w:tmpl w:val="FBB600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3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A7A5DB0"/>
    <w:multiLevelType w:val="hybridMultilevel"/>
    <w:tmpl w:val="05747E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F5532AC"/>
    <w:multiLevelType w:val="hybridMultilevel"/>
    <w:tmpl w:val="5E8469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2BF33748"/>
    <w:multiLevelType w:val="hybridMultilevel"/>
    <w:tmpl w:val="EA486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64916A92"/>
    <w:multiLevelType w:val="hybridMultilevel"/>
    <w:tmpl w:val="7ADA6C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4" w15:restartNumberingAfterBreak="0">
    <w:nsid w:val="70EB48FE"/>
    <w:multiLevelType w:val="hybridMultilevel"/>
    <w:tmpl w:val="DDDAB3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1691171"/>
    <w:multiLevelType w:val="hybridMultilevel"/>
    <w:tmpl w:val="BBC404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7" w15:restartNumberingAfterBreak="0">
    <w:nsid w:val="7DA85E38"/>
    <w:multiLevelType w:val="hybridMultilevel"/>
    <w:tmpl w:val="BBD2F9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85642439">
    <w:abstractNumId w:val="9"/>
  </w:num>
  <w:num w:numId="2" w16cid:durableId="155264034">
    <w:abstractNumId w:val="9"/>
    <w:lvlOverride w:ilvl="0">
      <w:startOverride w:val="1"/>
    </w:lvlOverride>
  </w:num>
  <w:num w:numId="3" w16cid:durableId="868640212">
    <w:abstractNumId w:val="9"/>
    <w:lvlOverride w:ilvl="0">
      <w:startOverride w:val="1"/>
    </w:lvlOverride>
  </w:num>
  <w:num w:numId="4" w16cid:durableId="1719236966">
    <w:abstractNumId w:val="9"/>
    <w:lvlOverride w:ilvl="0">
      <w:startOverride w:val="1"/>
    </w:lvlOverride>
  </w:num>
  <w:num w:numId="5" w16cid:durableId="347947105">
    <w:abstractNumId w:val="8"/>
  </w:num>
  <w:num w:numId="6" w16cid:durableId="1639191584">
    <w:abstractNumId w:val="7"/>
  </w:num>
  <w:num w:numId="7" w16cid:durableId="1552574995">
    <w:abstractNumId w:val="6"/>
  </w:num>
  <w:num w:numId="8" w16cid:durableId="965238563">
    <w:abstractNumId w:val="5"/>
  </w:num>
  <w:num w:numId="9" w16cid:durableId="943617013">
    <w:abstractNumId w:val="4"/>
  </w:num>
  <w:num w:numId="10" w16cid:durableId="1774745888">
    <w:abstractNumId w:val="3"/>
  </w:num>
  <w:num w:numId="11" w16cid:durableId="632367773">
    <w:abstractNumId w:val="2"/>
  </w:num>
  <w:num w:numId="12" w16cid:durableId="183637810">
    <w:abstractNumId w:val="1"/>
  </w:num>
  <w:num w:numId="13" w16cid:durableId="987902320">
    <w:abstractNumId w:val="0"/>
  </w:num>
  <w:num w:numId="14" w16cid:durableId="872695467">
    <w:abstractNumId w:val="16"/>
  </w:num>
  <w:num w:numId="15" w16cid:durableId="1024550358">
    <w:abstractNumId w:val="20"/>
  </w:num>
  <w:num w:numId="16" w16cid:durableId="1443188366">
    <w:abstractNumId w:val="13"/>
  </w:num>
  <w:num w:numId="17" w16cid:durableId="954603250">
    <w:abstractNumId w:val="19"/>
  </w:num>
  <w:num w:numId="18" w16cid:durableId="301542861">
    <w:abstractNumId w:val="10"/>
  </w:num>
  <w:num w:numId="19" w16cid:durableId="1219441099">
    <w:abstractNumId w:val="26"/>
  </w:num>
  <w:num w:numId="20" w16cid:durableId="836651659">
    <w:abstractNumId w:val="21"/>
  </w:num>
  <w:num w:numId="21" w16cid:durableId="1645305963">
    <w:abstractNumId w:val="12"/>
  </w:num>
  <w:num w:numId="22" w16cid:durableId="351686871">
    <w:abstractNumId w:val="18"/>
  </w:num>
  <w:num w:numId="23" w16cid:durableId="1479230599">
    <w:abstractNumId w:val="23"/>
  </w:num>
  <w:num w:numId="24" w16cid:durableId="1941257685">
    <w:abstractNumId w:val="17"/>
  </w:num>
  <w:num w:numId="25" w16cid:durableId="1284266649">
    <w:abstractNumId w:val="25"/>
  </w:num>
  <w:num w:numId="26" w16cid:durableId="712653171">
    <w:abstractNumId w:val="15"/>
  </w:num>
  <w:num w:numId="27" w16cid:durableId="1627465955">
    <w:abstractNumId w:val="27"/>
  </w:num>
  <w:num w:numId="28" w16cid:durableId="1243836524">
    <w:abstractNumId w:val="24"/>
  </w:num>
  <w:num w:numId="29" w16cid:durableId="1302923096">
    <w:abstractNumId w:val="11"/>
  </w:num>
  <w:num w:numId="30" w16cid:durableId="1388995269">
    <w:abstractNumId w:val="14"/>
  </w:num>
  <w:num w:numId="31" w16cid:durableId="7860219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1AA9"/>
    <w:rsid w:val="00000224"/>
    <w:rsid w:val="000049E8"/>
    <w:rsid w:val="00017F35"/>
    <w:rsid w:val="00022F4D"/>
    <w:rsid w:val="000253FE"/>
    <w:rsid w:val="000368A6"/>
    <w:rsid w:val="00037B49"/>
    <w:rsid w:val="0004057D"/>
    <w:rsid w:val="00043BD1"/>
    <w:rsid w:val="00047E09"/>
    <w:rsid w:val="00092008"/>
    <w:rsid w:val="00094C43"/>
    <w:rsid w:val="00096127"/>
    <w:rsid w:val="000A2172"/>
    <w:rsid w:val="000A4F59"/>
    <w:rsid w:val="000B64FC"/>
    <w:rsid w:val="000B7B2E"/>
    <w:rsid w:val="000F4C8B"/>
    <w:rsid w:val="00116EE0"/>
    <w:rsid w:val="0012283C"/>
    <w:rsid w:val="00141A4C"/>
    <w:rsid w:val="00160908"/>
    <w:rsid w:val="00166AE9"/>
    <w:rsid w:val="001919F9"/>
    <w:rsid w:val="001A3291"/>
    <w:rsid w:val="001A6A8E"/>
    <w:rsid w:val="001B0A8C"/>
    <w:rsid w:val="001B149F"/>
    <w:rsid w:val="001B29CF"/>
    <w:rsid w:val="001D0C51"/>
    <w:rsid w:val="001E3262"/>
    <w:rsid w:val="001E4ED2"/>
    <w:rsid w:val="001F32EC"/>
    <w:rsid w:val="00210868"/>
    <w:rsid w:val="00211546"/>
    <w:rsid w:val="002238D4"/>
    <w:rsid w:val="00224B32"/>
    <w:rsid w:val="0024560A"/>
    <w:rsid w:val="002466A3"/>
    <w:rsid w:val="0025567A"/>
    <w:rsid w:val="0025775F"/>
    <w:rsid w:val="00264AD8"/>
    <w:rsid w:val="0028220F"/>
    <w:rsid w:val="0028300C"/>
    <w:rsid w:val="00294087"/>
    <w:rsid w:val="002979E7"/>
    <w:rsid w:val="002E122D"/>
    <w:rsid w:val="002E3C7A"/>
    <w:rsid w:val="002F25B8"/>
    <w:rsid w:val="002F7D82"/>
    <w:rsid w:val="00317178"/>
    <w:rsid w:val="003172C9"/>
    <w:rsid w:val="003246FC"/>
    <w:rsid w:val="00340A2D"/>
    <w:rsid w:val="003478F8"/>
    <w:rsid w:val="003536D2"/>
    <w:rsid w:val="00356C14"/>
    <w:rsid w:val="00357F8B"/>
    <w:rsid w:val="003619C8"/>
    <w:rsid w:val="0037254D"/>
    <w:rsid w:val="00375142"/>
    <w:rsid w:val="003763DF"/>
    <w:rsid w:val="00383527"/>
    <w:rsid w:val="00391D21"/>
    <w:rsid w:val="003C69C3"/>
    <w:rsid w:val="0040109B"/>
    <w:rsid w:val="00401729"/>
    <w:rsid w:val="00422707"/>
    <w:rsid w:val="0042592C"/>
    <w:rsid w:val="00433322"/>
    <w:rsid w:val="004404DE"/>
    <w:rsid w:val="00440E5C"/>
    <w:rsid w:val="00460CA7"/>
    <w:rsid w:val="00476610"/>
    <w:rsid w:val="0048421D"/>
    <w:rsid w:val="004953A0"/>
    <w:rsid w:val="004A0034"/>
    <w:rsid w:val="004B19E3"/>
    <w:rsid w:val="004B2E07"/>
    <w:rsid w:val="004D3559"/>
    <w:rsid w:val="004F1788"/>
    <w:rsid w:val="00504A68"/>
    <w:rsid w:val="0051105A"/>
    <w:rsid w:val="005203FC"/>
    <w:rsid w:val="00521EBC"/>
    <w:rsid w:val="005220E9"/>
    <w:rsid w:val="005317FC"/>
    <w:rsid w:val="00537081"/>
    <w:rsid w:val="0054002B"/>
    <w:rsid w:val="005413E3"/>
    <w:rsid w:val="00546E8F"/>
    <w:rsid w:val="00557334"/>
    <w:rsid w:val="00564D1D"/>
    <w:rsid w:val="00565155"/>
    <w:rsid w:val="00580A68"/>
    <w:rsid w:val="005940B3"/>
    <w:rsid w:val="005C7E26"/>
    <w:rsid w:val="005D2F20"/>
    <w:rsid w:val="00606E40"/>
    <w:rsid w:val="0061321A"/>
    <w:rsid w:val="00617B26"/>
    <w:rsid w:val="0062369E"/>
    <w:rsid w:val="006270A9"/>
    <w:rsid w:val="00631A50"/>
    <w:rsid w:val="00654829"/>
    <w:rsid w:val="0065519C"/>
    <w:rsid w:val="0067322E"/>
    <w:rsid w:val="00675687"/>
    <w:rsid w:val="00675956"/>
    <w:rsid w:val="00681034"/>
    <w:rsid w:val="00682819"/>
    <w:rsid w:val="006A0B46"/>
    <w:rsid w:val="006B3B8E"/>
    <w:rsid w:val="006C4F51"/>
    <w:rsid w:val="006E06E7"/>
    <w:rsid w:val="006E3BD0"/>
    <w:rsid w:val="006F259E"/>
    <w:rsid w:val="006F3D93"/>
    <w:rsid w:val="007004EC"/>
    <w:rsid w:val="007351A6"/>
    <w:rsid w:val="0074700A"/>
    <w:rsid w:val="007A418A"/>
    <w:rsid w:val="007C4640"/>
    <w:rsid w:val="00816216"/>
    <w:rsid w:val="008322E1"/>
    <w:rsid w:val="00836854"/>
    <w:rsid w:val="00852904"/>
    <w:rsid w:val="00864D83"/>
    <w:rsid w:val="0087734B"/>
    <w:rsid w:val="00894DDC"/>
    <w:rsid w:val="008966DE"/>
    <w:rsid w:val="008A0D8F"/>
    <w:rsid w:val="008A11B0"/>
    <w:rsid w:val="008B1F7C"/>
    <w:rsid w:val="008C36DF"/>
    <w:rsid w:val="008D0DE4"/>
    <w:rsid w:val="008E2DD0"/>
    <w:rsid w:val="0090625C"/>
    <w:rsid w:val="00911212"/>
    <w:rsid w:val="00916CB4"/>
    <w:rsid w:val="00920265"/>
    <w:rsid w:val="0092419C"/>
    <w:rsid w:val="00932711"/>
    <w:rsid w:val="00956340"/>
    <w:rsid w:val="00984407"/>
    <w:rsid w:val="009926C2"/>
    <w:rsid w:val="009969C2"/>
    <w:rsid w:val="009A41A3"/>
    <w:rsid w:val="009D5933"/>
    <w:rsid w:val="009D743E"/>
    <w:rsid w:val="00A01F05"/>
    <w:rsid w:val="00A143E5"/>
    <w:rsid w:val="00A201A7"/>
    <w:rsid w:val="00A22FA2"/>
    <w:rsid w:val="00A23F69"/>
    <w:rsid w:val="00A35661"/>
    <w:rsid w:val="00A45B9A"/>
    <w:rsid w:val="00A546AA"/>
    <w:rsid w:val="00AA2146"/>
    <w:rsid w:val="00AE3293"/>
    <w:rsid w:val="00B01AF4"/>
    <w:rsid w:val="00B0620F"/>
    <w:rsid w:val="00B63688"/>
    <w:rsid w:val="00B70FBF"/>
    <w:rsid w:val="00B83B2B"/>
    <w:rsid w:val="00B87E71"/>
    <w:rsid w:val="00B9024D"/>
    <w:rsid w:val="00B91006"/>
    <w:rsid w:val="00B917C6"/>
    <w:rsid w:val="00BA03C1"/>
    <w:rsid w:val="00BA3FE5"/>
    <w:rsid w:val="00BC5F45"/>
    <w:rsid w:val="00BD00A0"/>
    <w:rsid w:val="00BD3880"/>
    <w:rsid w:val="00BD4420"/>
    <w:rsid w:val="00BD768D"/>
    <w:rsid w:val="00BD7F0F"/>
    <w:rsid w:val="00C0032B"/>
    <w:rsid w:val="00C103F4"/>
    <w:rsid w:val="00C21529"/>
    <w:rsid w:val="00C27CB0"/>
    <w:rsid w:val="00C31CE2"/>
    <w:rsid w:val="00C32715"/>
    <w:rsid w:val="00C331DB"/>
    <w:rsid w:val="00C35C1F"/>
    <w:rsid w:val="00C56693"/>
    <w:rsid w:val="00C61F8E"/>
    <w:rsid w:val="00C76A39"/>
    <w:rsid w:val="00C90690"/>
    <w:rsid w:val="00CB0CCF"/>
    <w:rsid w:val="00CB3E81"/>
    <w:rsid w:val="00CC33C5"/>
    <w:rsid w:val="00CE0B7C"/>
    <w:rsid w:val="00D032D5"/>
    <w:rsid w:val="00D06D31"/>
    <w:rsid w:val="00D317CA"/>
    <w:rsid w:val="00D56433"/>
    <w:rsid w:val="00D70E5B"/>
    <w:rsid w:val="00D720B6"/>
    <w:rsid w:val="00D86273"/>
    <w:rsid w:val="00D9681C"/>
    <w:rsid w:val="00DA6A31"/>
    <w:rsid w:val="00DA6ACA"/>
    <w:rsid w:val="00DB0973"/>
    <w:rsid w:val="00DD412E"/>
    <w:rsid w:val="00DE2E9A"/>
    <w:rsid w:val="00DE4B71"/>
    <w:rsid w:val="00DE5499"/>
    <w:rsid w:val="00DF17DC"/>
    <w:rsid w:val="00DF32E9"/>
    <w:rsid w:val="00DF7AC9"/>
    <w:rsid w:val="00E04E04"/>
    <w:rsid w:val="00E07A98"/>
    <w:rsid w:val="00E10DE4"/>
    <w:rsid w:val="00E27BB9"/>
    <w:rsid w:val="00E36DA0"/>
    <w:rsid w:val="00E74783"/>
    <w:rsid w:val="00E83E4B"/>
    <w:rsid w:val="00EA166E"/>
    <w:rsid w:val="00EB38DC"/>
    <w:rsid w:val="00ED0E86"/>
    <w:rsid w:val="00ED3699"/>
    <w:rsid w:val="00EF57AF"/>
    <w:rsid w:val="00EF5B41"/>
    <w:rsid w:val="00F0186E"/>
    <w:rsid w:val="00F12F27"/>
    <w:rsid w:val="00F25376"/>
    <w:rsid w:val="00F54D52"/>
    <w:rsid w:val="00F55FEB"/>
    <w:rsid w:val="00F560DF"/>
    <w:rsid w:val="00F74051"/>
    <w:rsid w:val="00F76AC5"/>
    <w:rsid w:val="00F81AA9"/>
    <w:rsid w:val="00F87CEB"/>
    <w:rsid w:val="00F97DD8"/>
    <w:rsid w:val="00FA7C99"/>
    <w:rsid w:val="00FC0FF3"/>
    <w:rsid w:val="00FC4B12"/>
    <w:rsid w:val="00FD1213"/>
    <w:rsid w:val="00FD39A9"/>
    <w:rsid w:val="00FF0F07"/>
    <w:rsid w:val="00FF5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2D0673"/>
  <w15:chartTrackingRefBased/>
  <w15:docId w15:val="{BD19910C-9F90-4D36-BDED-AAFC825E4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paragraph" w:styleId="ListParagraph">
    <w:name w:val="List Paragraph"/>
    <w:basedOn w:val="Normal"/>
    <w:uiPriority w:val="34"/>
    <w:unhideWhenUsed/>
    <w:qFormat/>
    <w:rsid w:val="006B3B8E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1E4E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cotta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ncotta.github.io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niklaas-cotta-3699171a8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wner\AppData\Roaming\Microsoft\Templates\Resume%20(color)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1E3F14-2248-4B05-A99D-06C48BFEDF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(color).dotx</Template>
  <TotalTime>455</TotalTime>
  <Pages>1</Pages>
  <Words>380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Nik Cotta</dc:creator>
  <cp:keywords/>
  <cp:lastModifiedBy>Nik</cp:lastModifiedBy>
  <cp:revision>133</cp:revision>
  <dcterms:created xsi:type="dcterms:W3CDTF">2020-08-03T22:31:00Z</dcterms:created>
  <dcterms:modified xsi:type="dcterms:W3CDTF">2022-07-11T17:11:00Z</dcterms:modified>
  <cp:version/>
</cp:coreProperties>
</file>